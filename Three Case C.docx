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Foto"/>
      </w:pPr>
      <w:r w:rsidRPr="008B5277">
        <w:rPr>
          <w:noProof/>
          <w:lang w:eastAsia="da-DK"/>
        </w:rPr>
        <w:drawing>
          <wp:inline distT="0" distB="0" distL="0" distR="0" wp14:anchorId="22DD7399" wp14:editId="24A87339">
            <wp:extent cx="3657600" cy="2743200"/>
            <wp:effectExtent l="0" t="0" r="0" b="0"/>
            <wp:docPr id="2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Default="00B35E5D" w:rsidP="00C6554A">
      <w:pPr>
        <w:pStyle w:val="Titel"/>
      </w:pPr>
      <w:r>
        <w:t>Three Case C#</w:t>
      </w:r>
    </w:p>
    <w:p w:rsidR="00C6554A" w:rsidRPr="00D5413C" w:rsidRDefault="00B35E5D" w:rsidP="00C6554A">
      <w:pPr>
        <w:pStyle w:val="Undertitel"/>
      </w:pPr>
      <w:r>
        <w:t>AF</w:t>
      </w:r>
    </w:p>
    <w:p w:rsidR="00C6554A" w:rsidRDefault="00B35E5D" w:rsidP="00C6554A">
      <w:pPr>
        <w:pStyle w:val="Kontaktoplysninger"/>
      </w:pPr>
      <w:r>
        <w:t>René K. L. Hansen</w:t>
      </w:r>
      <w:r w:rsidR="00C6554A">
        <w:rPr>
          <w:lang w:bidi="da-DK"/>
        </w:rPr>
        <w:t xml:space="preserve"> | </w:t>
      </w:r>
      <w:r>
        <w:t>Datatekniker Med Speciale i Programing</w:t>
      </w:r>
      <w:r w:rsidR="00C6554A">
        <w:rPr>
          <w:lang w:bidi="da-DK"/>
        </w:rPr>
        <w:t xml:space="preserve"> </w:t>
      </w:r>
      <w:bookmarkStart w:id="0" w:name="_GoBack"/>
      <w:bookmarkEnd w:id="0"/>
      <w:r w:rsidR="00C6554A">
        <w:rPr>
          <w:lang w:bidi="da-DK"/>
        </w:rPr>
        <w:t xml:space="preserve">| </w:t>
      </w:r>
      <w:r>
        <w:t>11/05-2022</w:t>
      </w:r>
      <w:r w:rsidR="00C6554A">
        <w:rPr>
          <w:lang w:bidi="da-DK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21239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5E5D" w:rsidRDefault="00B35E5D">
          <w:pPr>
            <w:pStyle w:val="Overskrift"/>
          </w:pPr>
          <w:r>
            <w:t>Indhold.</w:t>
          </w:r>
        </w:p>
        <w:p w:rsidR="007549F1" w:rsidRDefault="00B35E5D">
          <w:pPr>
            <w:pStyle w:val="Indholdsfortegnels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59197" w:history="1">
            <w:r w:rsidR="007549F1" w:rsidRPr="003750B3">
              <w:rPr>
                <w:rStyle w:val="Hyperlink"/>
                <w:noProof/>
              </w:rPr>
              <w:t>Intro</w:t>
            </w:r>
            <w:r w:rsidR="007549F1">
              <w:rPr>
                <w:noProof/>
                <w:webHidden/>
              </w:rPr>
              <w:tab/>
            </w:r>
            <w:r w:rsidR="007549F1">
              <w:rPr>
                <w:noProof/>
                <w:webHidden/>
              </w:rPr>
              <w:fldChar w:fldCharType="begin"/>
            </w:r>
            <w:r w:rsidR="007549F1">
              <w:rPr>
                <w:noProof/>
                <w:webHidden/>
              </w:rPr>
              <w:instrText xml:space="preserve"> PAGEREF _Toc103159197 \h </w:instrText>
            </w:r>
            <w:r w:rsidR="007549F1">
              <w:rPr>
                <w:noProof/>
                <w:webHidden/>
              </w:rPr>
            </w:r>
            <w:r w:rsidR="007549F1">
              <w:rPr>
                <w:noProof/>
                <w:webHidden/>
              </w:rPr>
              <w:fldChar w:fldCharType="separate"/>
            </w:r>
            <w:r w:rsidR="007549F1">
              <w:rPr>
                <w:noProof/>
                <w:webHidden/>
              </w:rPr>
              <w:t>1</w:t>
            </w:r>
            <w:r w:rsidR="007549F1">
              <w:rPr>
                <w:noProof/>
                <w:webHidden/>
              </w:rPr>
              <w:fldChar w:fldCharType="end"/>
            </w:r>
          </w:hyperlink>
        </w:p>
        <w:p w:rsidR="007549F1" w:rsidRDefault="001022C7">
          <w:pPr>
            <w:pStyle w:val="Indholdsfortegnels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198" w:history="1">
            <w:r w:rsidR="007549F1" w:rsidRPr="003750B3">
              <w:rPr>
                <w:rStyle w:val="Hyperlink"/>
                <w:noProof/>
              </w:rPr>
              <w:t>Variables</w:t>
            </w:r>
            <w:r w:rsidR="007549F1">
              <w:rPr>
                <w:noProof/>
                <w:webHidden/>
              </w:rPr>
              <w:tab/>
            </w:r>
            <w:r w:rsidR="007549F1">
              <w:rPr>
                <w:noProof/>
                <w:webHidden/>
              </w:rPr>
              <w:fldChar w:fldCharType="begin"/>
            </w:r>
            <w:r w:rsidR="007549F1">
              <w:rPr>
                <w:noProof/>
                <w:webHidden/>
              </w:rPr>
              <w:instrText xml:space="preserve"> PAGEREF _Toc103159198 \h </w:instrText>
            </w:r>
            <w:r w:rsidR="007549F1">
              <w:rPr>
                <w:noProof/>
                <w:webHidden/>
              </w:rPr>
            </w:r>
            <w:r w:rsidR="007549F1">
              <w:rPr>
                <w:noProof/>
                <w:webHidden/>
              </w:rPr>
              <w:fldChar w:fldCharType="separate"/>
            </w:r>
            <w:r w:rsidR="007549F1">
              <w:rPr>
                <w:noProof/>
                <w:webHidden/>
              </w:rPr>
              <w:t>1</w:t>
            </w:r>
            <w:r w:rsidR="007549F1">
              <w:rPr>
                <w:noProof/>
                <w:webHidden/>
              </w:rPr>
              <w:fldChar w:fldCharType="end"/>
            </w:r>
          </w:hyperlink>
        </w:p>
        <w:p w:rsidR="007549F1" w:rsidRDefault="001022C7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199" w:history="1">
            <w:r w:rsidR="007549F1" w:rsidRPr="003750B3">
              <w:rPr>
                <w:rStyle w:val="Hyperlink"/>
                <w:noProof/>
              </w:rPr>
              <w:t>Hvad er variables</w:t>
            </w:r>
            <w:r w:rsidR="007549F1">
              <w:rPr>
                <w:noProof/>
                <w:webHidden/>
              </w:rPr>
              <w:tab/>
            </w:r>
            <w:r w:rsidR="007549F1">
              <w:rPr>
                <w:noProof/>
                <w:webHidden/>
              </w:rPr>
              <w:fldChar w:fldCharType="begin"/>
            </w:r>
            <w:r w:rsidR="007549F1">
              <w:rPr>
                <w:noProof/>
                <w:webHidden/>
              </w:rPr>
              <w:instrText xml:space="preserve"> PAGEREF _Toc103159199 \h </w:instrText>
            </w:r>
            <w:r w:rsidR="007549F1">
              <w:rPr>
                <w:noProof/>
                <w:webHidden/>
              </w:rPr>
            </w:r>
            <w:r w:rsidR="007549F1">
              <w:rPr>
                <w:noProof/>
                <w:webHidden/>
              </w:rPr>
              <w:fldChar w:fldCharType="separate"/>
            </w:r>
            <w:r w:rsidR="007549F1">
              <w:rPr>
                <w:noProof/>
                <w:webHidden/>
              </w:rPr>
              <w:t>1</w:t>
            </w:r>
            <w:r w:rsidR="007549F1">
              <w:rPr>
                <w:noProof/>
                <w:webHidden/>
              </w:rPr>
              <w:fldChar w:fldCharType="end"/>
            </w:r>
          </w:hyperlink>
        </w:p>
        <w:p w:rsidR="007549F1" w:rsidRDefault="001022C7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0" w:history="1">
            <w:r w:rsidR="007549F1" w:rsidRPr="003750B3">
              <w:rPr>
                <w:rStyle w:val="Hyperlink"/>
                <w:noProof/>
              </w:rPr>
              <w:t>Hvorfor skal vi deklarer variables</w:t>
            </w:r>
            <w:r w:rsidR="007549F1">
              <w:rPr>
                <w:noProof/>
                <w:webHidden/>
              </w:rPr>
              <w:tab/>
            </w:r>
            <w:r w:rsidR="007549F1">
              <w:rPr>
                <w:noProof/>
                <w:webHidden/>
              </w:rPr>
              <w:fldChar w:fldCharType="begin"/>
            </w:r>
            <w:r w:rsidR="007549F1">
              <w:rPr>
                <w:noProof/>
                <w:webHidden/>
              </w:rPr>
              <w:instrText xml:space="preserve"> PAGEREF _Toc103159200 \h </w:instrText>
            </w:r>
            <w:r w:rsidR="007549F1">
              <w:rPr>
                <w:noProof/>
                <w:webHidden/>
              </w:rPr>
            </w:r>
            <w:r w:rsidR="007549F1">
              <w:rPr>
                <w:noProof/>
                <w:webHidden/>
              </w:rPr>
              <w:fldChar w:fldCharType="separate"/>
            </w:r>
            <w:r w:rsidR="007549F1">
              <w:rPr>
                <w:noProof/>
                <w:webHidden/>
              </w:rPr>
              <w:t>1</w:t>
            </w:r>
            <w:r w:rsidR="007549F1">
              <w:rPr>
                <w:noProof/>
                <w:webHidden/>
              </w:rPr>
              <w:fldChar w:fldCharType="end"/>
            </w:r>
          </w:hyperlink>
        </w:p>
        <w:p w:rsidR="007549F1" w:rsidRDefault="001022C7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1" w:history="1">
            <w:r w:rsidR="007549F1" w:rsidRPr="003750B3">
              <w:rPr>
                <w:rStyle w:val="Hyperlink"/>
                <w:noProof/>
              </w:rPr>
              <w:t>Hvad bruger vi variables til</w:t>
            </w:r>
            <w:r w:rsidR="007549F1">
              <w:rPr>
                <w:noProof/>
                <w:webHidden/>
              </w:rPr>
              <w:tab/>
            </w:r>
            <w:r w:rsidR="007549F1">
              <w:rPr>
                <w:noProof/>
                <w:webHidden/>
              </w:rPr>
              <w:fldChar w:fldCharType="begin"/>
            </w:r>
            <w:r w:rsidR="007549F1">
              <w:rPr>
                <w:noProof/>
                <w:webHidden/>
              </w:rPr>
              <w:instrText xml:space="preserve"> PAGEREF _Toc103159201 \h </w:instrText>
            </w:r>
            <w:r w:rsidR="007549F1">
              <w:rPr>
                <w:noProof/>
                <w:webHidden/>
              </w:rPr>
            </w:r>
            <w:r w:rsidR="007549F1">
              <w:rPr>
                <w:noProof/>
                <w:webHidden/>
              </w:rPr>
              <w:fldChar w:fldCharType="separate"/>
            </w:r>
            <w:r w:rsidR="007549F1">
              <w:rPr>
                <w:noProof/>
                <w:webHidden/>
              </w:rPr>
              <w:t>1</w:t>
            </w:r>
            <w:r w:rsidR="007549F1">
              <w:rPr>
                <w:noProof/>
                <w:webHidden/>
              </w:rPr>
              <w:fldChar w:fldCharType="end"/>
            </w:r>
          </w:hyperlink>
        </w:p>
        <w:p w:rsidR="007549F1" w:rsidRDefault="001022C7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2" w:history="1">
            <w:r w:rsidR="007549F1" w:rsidRPr="003750B3">
              <w:rPr>
                <w:rStyle w:val="Hyperlink"/>
                <w:noProof/>
              </w:rPr>
              <w:t>Hvorfor bruger vi dem</w:t>
            </w:r>
            <w:r w:rsidR="007549F1">
              <w:rPr>
                <w:noProof/>
                <w:webHidden/>
              </w:rPr>
              <w:tab/>
            </w:r>
            <w:r w:rsidR="007549F1">
              <w:rPr>
                <w:noProof/>
                <w:webHidden/>
              </w:rPr>
              <w:fldChar w:fldCharType="begin"/>
            </w:r>
            <w:r w:rsidR="007549F1">
              <w:rPr>
                <w:noProof/>
                <w:webHidden/>
              </w:rPr>
              <w:instrText xml:space="preserve"> PAGEREF _Toc103159202 \h </w:instrText>
            </w:r>
            <w:r w:rsidR="007549F1">
              <w:rPr>
                <w:noProof/>
                <w:webHidden/>
              </w:rPr>
            </w:r>
            <w:r w:rsidR="007549F1">
              <w:rPr>
                <w:noProof/>
                <w:webHidden/>
              </w:rPr>
              <w:fldChar w:fldCharType="separate"/>
            </w:r>
            <w:r w:rsidR="007549F1">
              <w:rPr>
                <w:noProof/>
                <w:webHidden/>
              </w:rPr>
              <w:t>1</w:t>
            </w:r>
            <w:r w:rsidR="007549F1">
              <w:rPr>
                <w:noProof/>
                <w:webHidden/>
              </w:rPr>
              <w:fldChar w:fldCharType="end"/>
            </w:r>
          </w:hyperlink>
        </w:p>
        <w:p w:rsidR="007549F1" w:rsidRDefault="001022C7">
          <w:pPr>
            <w:pStyle w:val="Indholdsfortegnels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3" w:history="1">
            <w:r w:rsidR="007549F1" w:rsidRPr="003750B3">
              <w:rPr>
                <w:rStyle w:val="Hyperlink"/>
                <w:noProof/>
              </w:rPr>
              <w:t>Console kodning</w:t>
            </w:r>
            <w:r w:rsidR="007549F1">
              <w:rPr>
                <w:noProof/>
                <w:webHidden/>
              </w:rPr>
              <w:tab/>
            </w:r>
            <w:r w:rsidR="007549F1">
              <w:rPr>
                <w:noProof/>
                <w:webHidden/>
              </w:rPr>
              <w:fldChar w:fldCharType="begin"/>
            </w:r>
            <w:r w:rsidR="007549F1">
              <w:rPr>
                <w:noProof/>
                <w:webHidden/>
              </w:rPr>
              <w:instrText xml:space="preserve"> PAGEREF _Toc103159203 \h </w:instrText>
            </w:r>
            <w:r w:rsidR="007549F1">
              <w:rPr>
                <w:noProof/>
                <w:webHidden/>
              </w:rPr>
            </w:r>
            <w:r w:rsidR="007549F1">
              <w:rPr>
                <w:noProof/>
                <w:webHidden/>
              </w:rPr>
              <w:fldChar w:fldCharType="separate"/>
            </w:r>
            <w:r w:rsidR="007549F1">
              <w:rPr>
                <w:noProof/>
                <w:webHidden/>
              </w:rPr>
              <w:t>2</w:t>
            </w:r>
            <w:r w:rsidR="007549F1">
              <w:rPr>
                <w:noProof/>
                <w:webHidden/>
              </w:rPr>
              <w:fldChar w:fldCharType="end"/>
            </w:r>
          </w:hyperlink>
        </w:p>
        <w:p w:rsidR="007549F1" w:rsidRDefault="001022C7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4" w:history="1">
            <w:r w:rsidR="007549F1" w:rsidRPr="003750B3">
              <w:rPr>
                <w:rStyle w:val="Hyperlink"/>
                <w:noProof/>
              </w:rPr>
              <w:t>Hvad er conole.readkey?</w:t>
            </w:r>
            <w:r w:rsidR="007549F1">
              <w:rPr>
                <w:noProof/>
                <w:webHidden/>
              </w:rPr>
              <w:tab/>
            </w:r>
            <w:r w:rsidR="007549F1">
              <w:rPr>
                <w:noProof/>
                <w:webHidden/>
              </w:rPr>
              <w:fldChar w:fldCharType="begin"/>
            </w:r>
            <w:r w:rsidR="007549F1">
              <w:rPr>
                <w:noProof/>
                <w:webHidden/>
              </w:rPr>
              <w:instrText xml:space="preserve"> PAGEREF _Toc103159204 \h </w:instrText>
            </w:r>
            <w:r w:rsidR="007549F1">
              <w:rPr>
                <w:noProof/>
                <w:webHidden/>
              </w:rPr>
            </w:r>
            <w:r w:rsidR="007549F1">
              <w:rPr>
                <w:noProof/>
                <w:webHidden/>
              </w:rPr>
              <w:fldChar w:fldCharType="separate"/>
            </w:r>
            <w:r w:rsidR="007549F1">
              <w:rPr>
                <w:noProof/>
                <w:webHidden/>
              </w:rPr>
              <w:t>2</w:t>
            </w:r>
            <w:r w:rsidR="007549F1">
              <w:rPr>
                <w:noProof/>
                <w:webHidden/>
              </w:rPr>
              <w:fldChar w:fldCharType="end"/>
            </w:r>
          </w:hyperlink>
        </w:p>
        <w:p w:rsidR="007549F1" w:rsidRDefault="001022C7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5" w:history="1">
            <w:r w:rsidR="007549F1" w:rsidRPr="003750B3">
              <w:rPr>
                <w:rStyle w:val="Hyperlink"/>
                <w:noProof/>
              </w:rPr>
              <w:t>Hvad er console,clear?</w:t>
            </w:r>
            <w:r w:rsidR="007549F1">
              <w:rPr>
                <w:noProof/>
                <w:webHidden/>
              </w:rPr>
              <w:tab/>
            </w:r>
            <w:r w:rsidR="007549F1">
              <w:rPr>
                <w:noProof/>
                <w:webHidden/>
              </w:rPr>
              <w:fldChar w:fldCharType="begin"/>
            </w:r>
            <w:r w:rsidR="007549F1">
              <w:rPr>
                <w:noProof/>
                <w:webHidden/>
              </w:rPr>
              <w:instrText xml:space="preserve"> PAGEREF _Toc103159205 \h </w:instrText>
            </w:r>
            <w:r w:rsidR="007549F1">
              <w:rPr>
                <w:noProof/>
                <w:webHidden/>
              </w:rPr>
            </w:r>
            <w:r w:rsidR="007549F1">
              <w:rPr>
                <w:noProof/>
                <w:webHidden/>
              </w:rPr>
              <w:fldChar w:fldCharType="separate"/>
            </w:r>
            <w:r w:rsidR="007549F1">
              <w:rPr>
                <w:noProof/>
                <w:webHidden/>
              </w:rPr>
              <w:t>2</w:t>
            </w:r>
            <w:r w:rsidR="007549F1">
              <w:rPr>
                <w:noProof/>
                <w:webHidden/>
              </w:rPr>
              <w:fldChar w:fldCharType="end"/>
            </w:r>
          </w:hyperlink>
        </w:p>
        <w:p w:rsidR="007549F1" w:rsidRDefault="001022C7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6" w:history="1">
            <w:r w:rsidR="007549F1" w:rsidRPr="003750B3">
              <w:rPr>
                <w:rStyle w:val="Hyperlink"/>
                <w:noProof/>
              </w:rPr>
              <w:t>Havd er console.writeline?</w:t>
            </w:r>
            <w:r w:rsidR="007549F1">
              <w:rPr>
                <w:noProof/>
                <w:webHidden/>
              </w:rPr>
              <w:tab/>
            </w:r>
            <w:r w:rsidR="007549F1">
              <w:rPr>
                <w:noProof/>
                <w:webHidden/>
              </w:rPr>
              <w:fldChar w:fldCharType="begin"/>
            </w:r>
            <w:r w:rsidR="007549F1">
              <w:rPr>
                <w:noProof/>
                <w:webHidden/>
              </w:rPr>
              <w:instrText xml:space="preserve"> PAGEREF _Toc103159206 \h </w:instrText>
            </w:r>
            <w:r w:rsidR="007549F1">
              <w:rPr>
                <w:noProof/>
                <w:webHidden/>
              </w:rPr>
            </w:r>
            <w:r w:rsidR="007549F1">
              <w:rPr>
                <w:noProof/>
                <w:webHidden/>
              </w:rPr>
              <w:fldChar w:fldCharType="separate"/>
            </w:r>
            <w:r w:rsidR="007549F1">
              <w:rPr>
                <w:noProof/>
                <w:webHidden/>
              </w:rPr>
              <w:t>2</w:t>
            </w:r>
            <w:r w:rsidR="007549F1">
              <w:rPr>
                <w:noProof/>
                <w:webHidden/>
              </w:rPr>
              <w:fldChar w:fldCharType="end"/>
            </w:r>
          </w:hyperlink>
        </w:p>
        <w:p w:rsidR="007549F1" w:rsidRDefault="001022C7">
          <w:pPr>
            <w:pStyle w:val="Indholdsfortegnelse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da-DK"/>
            </w:rPr>
          </w:pPr>
          <w:hyperlink w:anchor="_Toc103159207" w:history="1">
            <w:r w:rsidR="007549F1" w:rsidRPr="003750B3">
              <w:rPr>
                <w:rStyle w:val="Hyperlink"/>
                <w:noProof/>
              </w:rPr>
              <w:t>Hvad er forskellen på writelin og write?</w:t>
            </w:r>
            <w:r w:rsidR="007549F1">
              <w:rPr>
                <w:noProof/>
                <w:webHidden/>
              </w:rPr>
              <w:tab/>
            </w:r>
            <w:r w:rsidR="007549F1">
              <w:rPr>
                <w:noProof/>
                <w:webHidden/>
              </w:rPr>
              <w:fldChar w:fldCharType="begin"/>
            </w:r>
            <w:r w:rsidR="007549F1">
              <w:rPr>
                <w:noProof/>
                <w:webHidden/>
              </w:rPr>
              <w:instrText xml:space="preserve"> PAGEREF _Toc103159207 \h </w:instrText>
            </w:r>
            <w:r w:rsidR="007549F1">
              <w:rPr>
                <w:noProof/>
                <w:webHidden/>
              </w:rPr>
            </w:r>
            <w:r w:rsidR="007549F1">
              <w:rPr>
                <w:noProof/>
                <w:webHidden/>
              </w:rPr>
              <w:fldChar w:fldCharType="separate"/>
            </w:r>
            <w:r w:rsidR="007549F1">
              <w:rPr>
                <w:noProof/>
                <w:webHidden/>
              </w:rPr>
              <w:t>2</w:t>
            </w:r>
            <w:r w:rsidR="007549F1">
              <w:rPr>
                <w:noProof/>
                <w:webHidden/>
              </w:rPr>
              <w:fldChar w:fldCharType="end"/>
            </w:r>
          </w:hyperlink>
        </w:p>
        <w:p w:rsidR="00B35E5D" w:rsidRDefault="00B35E5D">
          <w:r>
            <w:rPr>
              <w:b/>
              <w:bCs/>
            </w:rPr>
            <w:fldChar w:fldCharType="end"/>
          </w:r>
        </w:p>
      </w:sdtContent>
    </w:sdt>
    <w:p w:rsidR="00B35E5D" w:rsidRDefault="00B35E5D" w:rsidP="00B35E5D">
      <w:pPr>
        <w:pStyle w:val="Overskrift1"/>
        <w:jc w:val="center"/>
      </w:pPr>
      <w:bookmarkStart w:id="1" w:name="_Toc103159197"/>
      <w:r>
        <w:t>Intro</w:t>
      </w:r>
      <w:bookmarkEnd w:id="1"/>
    </w:p>
    <w:p w:rsidR="00B35E5D" w:rsidRDefault="00B35E5D" w:rsidP="00B35E5D">
      <w:r>
        <w:t>I den her opgave skulle vil lavet 3 programmer et med password og et med fodbold og et med dans og de skulle være forbundet med hinanden,</w:t>
      </w:r>
    </w:p>
    <w:p w:rsidR="00B35E5D" w:rsidRDefault="00B35E5D" w:rsidP="00B35E5D">
      <w:r>
        <w:t xml:space="preserve"> jeg vil prøve at forklar om hvilken variables jeg har bruget og hvad de gør</w:t>
      </w:r>
    </w:p>
    <w:p w:rsidR="00B35E5D" w:rsidRDefault="00B35E5D" w:rsidP="00B35E5D">
      <w:r>
        <w:t>vil også prøve at forklar om selv koder jeg bruger og hvorfor jeg har bruget dem</w:t>
      </w:r>
    </w:p>
    <w:p w:rsidR="00A85934" w:rsidRDefault="00A85934" w:rsidP="00B35E5D">
      <w:r>
        <w:t>jeg vil også forklar hvad console koderne gør</w:t>
      </w:r>
    </w:p>
    <w:p w:rsidR="00B35E5D" w:rsidRDefault="00B35E5D" w:rsidP="00B35E5D"/>
    <w:p w:rsidR="00B35E5D" w:rsidRDefault="00B35E5D" w:rsidP="00B35E5D">
      <w:pPr>
        <w:pStyle w:val="Overskrift1"/>
        <w:jc w:val="center"/>
      </w:pPr>
      <w:bookmarkStart w:id="2" w:name="_Toc103159198"/>
      <w:r>
        <w:t>Variables</w:t>
      </w:r>
      <w:bookmarkEnd w:id="2"/>
    </w:p>
    <w:p w:rsidR="00B35E5D" w:rsidRDefault="00B35E5D" w:rsidP="00B35E5D"/>
    <w:p w:rsidR="00B35E5D" w:rsidRDefault="00B35E5D" w:rsidP="00B35E5D">
      <w:pPr>
        <w:pStyle w:val="Overskrift3"/>
        <w:jc w:val="center"/>
      </w:pPr>
      <w:bookmarkStart w:id="3" w:name="_Toc103159199"/>
      <w:r>
        <w:t>Hvad er variables</w:t>
      </w:r>
      <w:bookmarkEnd w:id="3"/>
    </w:p>
    <w:p w:rsidR="007549F1" w:rsidRDefault="008C3081" w:rsidP="007549F1">
      <w:r>
        <w:t>Variables er container for at opbevar data og values der er flere forskellig variabler</w:t>
      </w:r>
    </w:p>
    <w:p w:rsidR="008C3081" w:rsidRDefault="008C3081" w:rsidP="007549F1">
      <w:r>
        <w:t xml:space="preserve">Der er </w:t>
      </w:r>
      <w:r w:rsidR="0088526E">
        <w:t>string, int, double.</w:t>
      </w:r>
    </w:p>
    <w:p w:rsidR="0088526E" w:rsidRDefault="0088526E" w:rsidP="0088526E">
      <w:pPr>
        <w:pStyle w:val="Overskrift3"/>
        <w:jc w:val="center"/>
      </w:pPr>
      <w:r>
        <w:t>Hvad er en sting variable</w:t>
      </w:r>
    </w:p>
    <w:p w:rsidR="0088526E" w:rsidRDefault="0088526E" w:rsidP="0088526E">
      <w:r>
        <w:t xml:space="preserve">En string variabler er til text kan bruge i kode til kun lave password eller brugernavn eller til sætte bogstaver på en valatur så som usd eller </w:t>
      </w:r>
      <w:r w:rsidR="004C356A">
        <w:t>kr.</w:t>
      </w:r>
      <w:r>
        <w:t xml:space="preserve"> eller euro osv.</w:t>
      </w:r>
    </w:p>
    <w:p w:rsidR="0088526E" w:rsidRPr="0088526E" w:rsidRDefault="0088526E" w:rsidP="0088526E">
      <w:pPr>
        <w:pStyle w:val="Overskrift3"/>
        <w:jc w:val="center"/>
      </w:pPr>
      <w:r>
        <w:lastRenderedPageBreak/>
        <w:t>Hvad er en int variable</w:t>
      </w:r>
    </w:p>
    <w:p w:rsidR="0088526E" w:rsidRDefault="0088526E" w:rsidP="00D325FF">
      <w:bookmarkStart w:id="4" w:name="_Toc103159200"/>
      <w:r>
        <w:t xml:space="preserve">En int er variable er til tal så du kan skrive 10/100/1000/10000 og kan bruge når der noget der skal </w:t>
      </w:r>
      <w:r w:rsidR="002504D6">
        <w:t>udregnes</w:t>
      </w:r>
      <w:r>
        <w:t xml:space="preserve"> hvis man nu skal finde ud af have 100 usd er i </w:t>
      </w:r>
      <w:r w:rsidR="00D325FF">
        <w:t>kr.</w:t>
      </w:r>
      <w:r>
        <w:t xml:space="preserve"> så bruger man int til at kun </w:t>
      </w:r>
      <w:r w:rsidR="002504D6">
        <w:t>udregne</w:t>
      </w:r>
      <w:r>
        <w:t xml:space="preserve"> samm</w:t>
      </w:r>
      <w:r w:rsidR="00D325FF">
        <w:t>en med en anden variable som hedder double.</w:t>
      </w:r>
    </w:p>
    <w:p w:rsidR="00B35E5D" w:rsidRDefault="007549F1" w:rsidP="007549F1">
      <w:pPr>
        <w:pStyle w:val="Overskrift3"/>
        <w:jc w:val="center"/>
      </w:pPr>
      <w:r>
        <w:t>Hvorfor skal vi deklarer variables</w:t>
      </w:r>
      <w:bookmarkEnd w:id="4"/>
    </w:p>
    <w:p w:rsidR="00A37845" w:rsidRDefault="00A37845" w:rsidP="00A37845">
      <w:r>
        <w:t>Hvis vi ikke deklarer dem vil vores program kode ikke virke og så vil rast</w:t>
      </w:r>
      <w:r w:rsidR="00F92DC3">
        <w:t>en af program heller ikke virke</w:t>
      </w:r>
    </w:p>
    <w:p w:rsidR="00F92DC3" w:rsidRPr="00A37845" w:rsidRDefault="00F92DC3" w:rsidP="00A37845"/>
    <w:p w:rsidR="00B35E5D" w:rsidRDefault="00B35E5D" w:rsidP="00B35E5D">
      <w:pPr>
        <w:pStyle w:val="Overskrift3"/>
        <w:jc w:val="center"/>
      </w:pPr>
    </w:p>
    <w:p w:rsidR="00B35E5D" w:rsidRDefault="00B35E5D" w:rsidP="00B35E5D">
      <w:pPr>
        <w:pStyle w:val="Overskrift3"/>
        <w:jc w:val="center"/>
      </w:pPr>
      <w:bookmarkStart w:id="5" w:name="_Toc103159201"/>
      <w:r>
        <w:t>Hvad bruger vi variables til</w:t>
      </w:r>
      <w:bookmarkEnd w:id="5"/>
    </w:p>
    <w:p w:rsidR="00B35E5D" w:rsidRDefault="00F92DC3" w:rsidP="00B35E5D">
      <w:r>
        <w:t xml:space="preserve">Hvis du har en text du skal havde ind i en </w:t>
      </w:r>
      <w:r w:rsidR="00D325FF">
        <w:t>udregning</w:t>
      </w:r>
      <w:r>
        <w:t xml:space="preserve"> så skal du bruge det der hedder en string som skal </w:t>
      </w:r>
      <w:r w:rsidR="00D325FF">
        <w:t>deklareres</w:t>
      </w:r>
      <w:r>
        <w:t xml:space="preserve"> eller vil program ikke funke hvilet vil være et problem hvis det ikke virker</w:t>
      </w:r>
    </w:p>
    <w:p w:rsidR="00B35E5D" w:rsidRDefault="00B35E5D" w:rsidP="00B35E5D">
      <w:pPr>
        <w:pStyle w:val="Overskrift3"/>
        <w:jc w:val="center"/>
      </w:pPr>
      <w:bookmarkStart w:id="6" w:name="_Toc103159202"/>
      <w:r>
        <w:t>Hvorfor bruger vi dem</w:t>
      </w:r>
      <w:bookmarkEnd w:id="6"/>
    </w:p>
    <w:p w:rsidR="00B35E5D" w:rsidRDefault="002504D6" w:rsidP="00B35E5D">
      <w:r>
        <w:t xml:space="preserve">Hvis vi ikke </w:t>
      </w:r>
      <w:r w:rsidR="00D325FF">
        <w:t>bruger dem vil vore koder ikke kun virke og så vil en lommeregner som der er i Windows eller på din telefon ikke virke og så vil du ikke kun bruge de programmer</w:t>
      </w:r>
    </w:p>
    <w:p w:rsidR="00B35E5D" w:rsidRDefault="00B35E5D" w:rsidP="00B35E5D"/>
    <w:p w:rsidR="00B35E5D" w:rsidRDefault="00B35E5D" w:rsidP="00B35E5D">
      <w:pPr>
        <w:pStyle w:val="Overskrift1"/>
        <w:jc w:val="center"/>
      </w:pPr>
      <w:bookmarkStart w:id="7" w:name="_Toc103159203"/>
      <w:r>
        <w:t>Console kodning</w:t>
      </w:r>
      <w:bookmarkEnd w:id="7"/>
    </w:p>
    <w:p w:rsidR="007549F1" w:rsidRDefault="00D325FF" w:rsidP="007549F1">
      <w:r>
        <w:t>Console</w:t>
      </w:r>
      <w:r w:rsidR="00857CA6">
        <w:t xml:space="preserve"> kod</w:t>
      </w:r>
      <w:r>
        <w:t xml:space="preserve">ning er når du koder i Console </w:t>
      </w:r>
      <w:r w:rsidR="00857CA6">
        <w:t>prompt</w:t>
      </w:r>
      <w:r>
        <w:t xml:space="preserve"> </w:t>
      </w:r>
      <w:r w:rsidR="00857CA6">
        <w:t>og bruges også til server console</w:t>
      </w:r>
    </w:p>
    <w:p w:rsidR="00857CA6" w:rsidRPr="00857CA6" w:rsidRDefault="00857CA6" w:rsidP="007549F1">
      <w:r>
        <w:t>I console kan du bruge følge console kode (Console.</w:t>
      </w:r>
      <w:r w:rsidRPr="00857CA6">
        <w:rPr>
          <w:rFonts w:ascii="Cascadia Mono" w:hAnsi="Cascadia Mono" w:cs="Cascadia Mono"/>
          <w:color w:val="000000"/>
          <w:sz w:val="19"/>
          <w:szCs w:val="19"/>
        </w:rPr>
        <w:t xml:space="preserve"> SetCursorPosition(x,X); der er også console. BackgroundColor = consolecolor.Xxx(den farve man nu vil havde der hvor de 3 x er</w:t>
      </w:r>
      <w:r>
        <w:rPr>
          <w:rFonts w:ascii="Cascadia Mono" w:hAnsi="Cascadia Mono" w:cs="Cascadia Mono"/>
          <w:color w:val="000000"/>
          <w:sz w:val="19"/>
          <w:szCs w:val="19"/>
        </w:rPr>
        <w:t>) der også console.readline(); og console writeline(”test”); (som nu skriver test) og så er der Console.readkey(); (som læse hele program eller den del af kode du har sat den)</w:t>
      </w:r>
    </w:p>
    <w:p w:rsidR="00B35E5D" w:rsidRDefault="00B35E5D" w:rsidP="007549F1">
      <w:pPr>
        <w:pStyle w:val="Overskrift3"/>
        <w:jc w:val="center"/>
      </w:pPr>
      <w:bookmarkStart w:id="8" w:name="_Toc103159204"/>
      <w:r>
        <w:t xml:space="preserve">Hvad </w:t>
      </w:r>
      <w:r w:rsidR="00D325FF">
        <w:t>gør</w:t>
      </w:r>
      <w:r>
        <w:t xml:space="preserve"> conole.readkey</w:t>
      </w:r>
      <w:r w:rsidR="007549F1">
        <w:t>?</w:t>
      </w:r>
      <w:bookmarkEnd w:id="8"/>
    </w:p>
    <w:p w:rsidR="007549F1" w:rsidRPr="007549F1" w:rsidRDefault="00857CA6" w:rsidP="007549F1">
      <w:r>
        <w:t>Console.readkey(); læser hele koden eller den del du har sat den ved</w:t>
      </w:r>
    </w:p>
    <w:p w:rsidR="00B35E5D" w:rsidRDefault="00B35E5D" w:rsidP="007549F1">
      <w:pPr>
        <w:pStyle w:val="Overskrift3"/>
        <w:jc w:val="center"/>
      </w:pPr>
      <w:bookmarkStart w:id="9" w:name="_Toc103159205"/>
      <w:r>
        <w:t xml:space="preserve">Hvad </w:t>
      </w:r>
      <w:r w:rsidR="00D325FF">
        <w:t>er console.</w:t>
      </w:r>
      <w:r>
        <w:t>clear</w:t>
      </w:r>
      <w:r w:rsidR="007549F1">
        <w:t>?</w:t>
      </w:r>
      <w:bookmarkEnd w:id="9"/>
    </w:p>
    <w:p w:rsidR="007549F1" w:rsidRPr="007549F1" w:rsidRDefault="00FA21E8" w:rsidP="007549F1">
      <w:r>
        <w:t>Console.clear(); raser så alt det du har skrevet da program køre bliver clear så du kan skriver der igen hvis program er sat up til det.</w:t>
      </w:r>
    </w:p>
    <w:p w:rsidR="00B35E5D" w:rsidRDefault="007549F1" w:rsidP="007549F1">
      <w:pPr>
        <w:pStyle w:val="Overskrift3"/>
        <w:jc w:val="center"/>
      </w:pPr>
      <w:bookmarkStart w:id="10" w:name="_Toc103159206"/>
      <w:r>
        <w:t>Hvad</w:t>
      </w:r>
      <w:r w:rsidR="00B35E5D">
        <w:t xml:space="preserve"> </w:t>
      </w:r>
      <w:r w:rsidR="00D325FF">
        <w:t>gør</w:t>
      </w:r>
      <w:r w:rsidR="00B35E5D">
        <w:t xml:space="preserve"> console.writeline</w:t>
      </w:r>
      <w:r>
        <w:t>?</w:t>
      </w:r>
      <w:bookmarkEnd w:id="10"/>
    </w:p>
    <w:p w:rsidR="00FA21E8" w:rsidRDefault="00FA21E8" w:rsidP="00FA21E8">
      <w:r>
        <w:t>Conesole.writeline(); skriver ind hele line med den text du nu skule sætte ind i (””)</w:t>
      </w:r>
    </w:p>
    <w:p w:rsidR="004C356A" w:rsidRPr="00FA21E8" w:rsidRDefault="004C356A" w:rsidP="00FA21E8">
      <w:r>
        <w:lastRenderedPageBreak/>
        <w:t>Så hvis jeg skrev Console.writeline(”hjælp jeg er lost”); vil den skrive hjælpe jeg er lost i prompte programmet</w:t>
      </w:r>
    </w:p>
    <w:p w:rsidR="007549F1" w:rsidRPr="007549F1" w:rsidRDefault="007549F1" w:rsidP="007549F1"/>
    <w:p w:rsidR="00B35E5D" w:rsidRDefault="00B35E5D" w:rsidP="007549F1">
      <w:pPr>
        <w:pStyle w:val="Overskrift3"/>
        <w:jc w:val="center"/>
      </w:pPr>
      <w:bookmarkStart w:id="11" w:name="_Toc103159207"/>
      <w:r>
        <w:t>Hvad er forskellen på writelin og write</w:t>
      </w:r>
      <w:r w:rsidR="007549F1">
        <w:t>?</w:t>
      </w:r>
      <w:bookmarkEnd w:id="11"/>
    </w:p>
    <w:p w:rsidR="007549F1" w:rsidRDefault="004C356A" w:rsidP="007549F1">
      <w:r>
        <w:t xml:space="preserve">Hvad er forskellen på writeline og wirte? Writeline skrive kun den linje du har i selv kode hvor write skriver det hele uden at stoppe </w:t>
      </w:r>
    </w:p>
    <w:p w:rsidR="000C4194" w:rsidRDefault="000C4194" w:rsidP="007549F1"/>
    <w:p w:rsidR="000C4194" w:rsidRDefault="000C4194" w:rsidP="007549F1"/>
    <w:p w:rsidR="000C4194" w:rsidRDefault="000C4194" w:rsidP="000C4194">
      <w:pPr>
        <w:pStyle w:val="Overskrift1"/>
        <w:jc w:val="center"/>
      </w:pPr>
      <w:r>
        <w:t>Logbog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4194" w:rsidTr="00241B68">
        <w:tc>
          <w:tcPr>
            <w:tcW w:w="2074" w:type="dxa"/>
            <w:shd w:val="clear" w:color="auto" w:fill="D6ECFF" w:themeFill="background2"/>
          </w:tcPr>
          <w:p w:rsidR="000C4194" w:rsidRDefault="00241B68" w:rsidP="000C4194">
            <w:r>
              <w:t>Læreret</w:t>
            </w:r>
          </w:p>
        </w:tc>
        <w:tc>
          <w:tcPr>
            <w:tcW w:w="2074" w:type="dxa"/>
            <w:shd w:val="clear" w:color="auto" w:fill="D6ECFF" w:themeFill="background2"/>
          </w:tcPr>
          <w:p w:rsidR="000C4194" w:rsidRDefault="00241B68" w:rsidP="000C4194">
            <w:r>
              <w:t>Klokken</w:t>
            </w:r>
          </w:p>
        </w:tc>
        <w:tc>
          <w:tcPr>
            <w:tcW w:w="2074" w:type="dxa"/>
            <w:shd w:val="clear" w:color="auto" w:fill="D6ECFF" w:themeFill="background2"/>
          </w:tcPr>
          <w:p w:rsidR="000C4194" w:rsidRDefault="00241B68" w:rsidP="000C4194">
            <w:r>
              <w:t>Dato</w:t>
            </w:r>
          </w:p>
        </w:tc>
        <w:tc>
          <w:tcPr>
            <w:tcW w:w="2074" w:type="dxa"/>
            <w:shd w:val="clear" w:color="auto" w:fill="D6ECFF" w:themeFill="background2"/>
          </w:tcPr>
          <w:p w:rsidR="000C4194" w:rsidRDefault="00241B68" w:rsidP="000C4194">
            <w:r>
              <w:t>Opnået</w:t>
            </w:r>
          </w:p>
        </w:tc>
      </w:tr>
      <w:tr w:rsidR="00241B68" w:rsidTr="000C4194">
        <w:tc>
          <w:tcPr>
            <w:tcW w:w="2074" w:type="dxa"/>
          </w:tcPr>
          <w:p w:rsidR="00241B68" w:rsidRDefault="00241B68" w:rsidP="000C4194"/>
        </w:tc>
        <w:tc>
          <w:tcPr>
            <w:tcW w:w="2074" w:type="dxa"/>
          </w:tcPr>
          <w:p w:rsidR="00241B68" w:rsidRDefault="00241B68" w:rsidP="00241B68">
            <w:r>
              <w:t>07:30-11:30</w:t>
            </w:r>
          </w:p>
        </w:tc>
        <w:tc>
          <w:tcPr>
            <w:tcW w:w="2074" w:type="dxa"/>
          </w:tcPr>
          <w:p w:rsidR="00241B68" w:rsidRDefault="00241B68" w:rsidP="000C4194">
            <w:r>
              <w:t>11/05-2022</w:t>
            </w:r>
          </w:p>
        </w:tc>
        <w:tc>
          <w:tcPr>
            <w:tcW w:w="2074" w:type="dxa"/>
          </w:tcPr>
          <w:p w:rsidR="00241B68" w:rsidRDefault="00241B68" w:rsidP="000C4194">
            <w:r>
              <w:t>Har fået sat mit program en del op dog ikke færdig med det i nu</w:t>
            </w:r>
          </w:p>
        </w:tc>
      </w:tr>
      <w:tr w:rsidR="00241B68" w:rsidTr="000C4194">
        <w:tc>
          <w:tcPr>
            <w:tcW w:w="2074" w:type="dxa"/>
          </w:tcPr>
          <w:p w:rsidR="00241B68" w:rsidRDefault="00241B68" w:rsidP="000C4194"/>
        </w:tc>
        <w:tc>
          <w:tcPr>
            <w:tcW w:w="2074" w:type="dxa"/>
          </w:tcPr>
          <w:p w:rsidR="00241B68" w:rsidRDefault="00241B68" w:rsidP="00241B68">
            <w:r>
              <w:t>12:00-12:20</w:t>
            </w:r>
          </w:p>
        </w:tc>
        <w:tc>
          <w:tcPr>
            <w:tcW w:w="2074" w:type="dxa"/>
          </w:tcPr>
          <w:p w:rsidR="00241B68" w:rsidRDefault="00241B68" w:rsidP="000C4194">
            <w:r>
              <w:t>11/05-2022</w:t>
            </w:r>
          </w:p>
        </w:tc>
        <w:tc>
          <w:tcPr>
            <w:tcW w:w="2074" w:type="dxa"/>
          </w:tcPr>
          <w:p w:rsidR="00241B68" w:rsidRDefault="00241B68" w:rsidP="000C4194">
            <w:r>
              <w:t>Fået skrevet om variabler samt hvad de gør hver især</w:t>
            </w:r>
          </w:p>
        </w:tc>
      </w:tr>
      <w:tr w:rsidR="00241B68" w:rsidTr="000C4194">
        <w:tc>
          <w:tcPr>
            <w:tcW w:w="2074" w:type="dxa"/>
          </w:tcPr>
          <w:p w:rsidR="00241B68" w:rsidRDefault="00241B68" w:rsidP="000C4194"/>
        </w:tc>
        <w:tc>
          <w:tcPr>
            <w:tcW w:w="2074" w:type="dxa"/>
          </w:tcPr>
          <w:p w:rsidR="00241B68" w:rsidRDefault="00241B68" w:rsidP="00241B68">
            <w:r>
              <w:t>12:20-13:00</w:t>
            </w:r>
          </w:p>
        </w:tc>
        <w:tc>
          <w:tcPr>
            <w:tcW w:w="2074" w:type="dxa"/>
          </w:tcPr>
          <w:p w:rsidR="00241B68" w:rsidRDefault="00241B68" w:rsidP="000C4194">
            <w:r>
              <w:t>11/05-2022</w:t>
            </w:r>
          </w:p>
        </w:tc>
        <w:tc>
          <w:tcPr>
            <w:tcW w:w="2074" w:type="dxa"/>
          </w:tcPr>
          <w:p w:rsidR="00241B68" w:rsidRDefault="00241B68" w:rsidP="000C4194">
            <w:r>
              <w:t>Fået skrevet en del om console kode og hvad de i hver gør</w:t>
            </w:r>
          </w:p>
        </w:tc>
      </w:tr>
      <w:tr w:rsidR="00241B68" w:rsidTr="000C4194">
        <w:tc>
          <w:tcPr>
            <w:tcW w:w="2074" w:type="dxa"/>
          </w:tcPr>
          <w:p w:rsidR="00241B68" w:rsidRDefault="00241B68" w:rsidP="000C4194"/>
        </w:tc>
        <w:tc>
          <w:tcPr>
            <w:tcW w:w="2074" w:type="dxa"/>
          </w:tcPr>
          <w:p w:rsidR="00241B68" w:rsidRDefault="00241B68" w:rsidP="00241B68">
            <w:r>
              <w:t>13:30-14:00</w:t>
            </w:r>
          </w:p>
        </w:tc>
        <w:tc>
          <w:tcPr>
            <w:tcW w:w="2074" w:type="dxa"/>
          </w:tcPr>
          <w:p w:rsidR="00241B68" w:rsidRDefault="00241B68" w:rsidP="000C4194">
            <w:r>
              <w:t>11/05-2022</w:t>
            </w:r>
          </w:p>
        </w:tc>
        <w:tc>
          <w:tcPr>
            <w:tcW w:w="2074" w:type="dxa"/>
          </w:tcPr>
          <w:p w:rsidR="00241B68" w:rsidRDefault="00241B68" w:rsidP="000C4194">
            <w:r>
              <w:t>Fået forklar hvad forskellen på hvad writeline og write er</w:t>
            </w:r>
          </w:p>
        </w:tc>
      </w:tr>
      <w:tr w:rsidR="00241B68" w:rsidTr="000C4194">
        <w:tc>
          <w:tcPr>
            <w:tcW w:w="2074" w:type="dxa"/>
          </w:tcPr>
          <w:p w:rsidR="00241B68" w:rsidRDefault="00241B68" w:rsidP="000C4194"/>
        </w:tc>
        <w:tc>
          <w:tcPr>
            <w:tcW w:w="2074" w:type="dxa"/>
          </w:tcPr>
          <w:p w:rsidR="00241B68" w:rsidRDefault="00241B68" w:rsidP="000C4194">
            <w:r>
              <w:t>13:30-14:08</w:t>
            </w:r>
          </w:p>
        </w:tc>
        <w:tc>
          <w:tcPr>
            <w:tcW w:w="2074" w:type="dxa"/>
          </w:tcPr>
          <w:p w:rsidR="00241B68" w:rsidRDefault="00241B68" w:rsidP="000C4194">
            <w:r>
              <w:t>11/05-2022</w:t>
            </w:r>
          </w:p>
        </w:tc>
        <w:tc>
          <w:tcPr>
            <w:tcW w:w="2074" w:type="dxa"/>
          </w:tcPr>
          <w:p w:rsidR="00241B68" w:rsidRDefault="00241B68" w:rsidP="000C4194">
            <w:r>
              <w:t xml:space="preserve">Fået start op på min rapport til min 3 case opgave </w:t>
            </w:r>
            <w:r w:rsidR="00733489">
              <w:t>med både fodbold og dan opgave samt</w:t>
            </w:r>
          </w:p>
        </w:tc>
      </w:tr>
      <w:tr w:rsidR="00241B68" w:rsidTr="000C4194">
        <w:tc>
          <w:tcPr>
            <w:tcW w:w="2074" w:type="dxa"/>
          </w:tcPr>
          <w:p w:rsidR="00241B68" w:rsidRDefault="00241B68" w:rsidP="000C4194"/>
        </w:tc>
        <w:tc>
          <w:tcPr>
            <w:tcW w:w="2074" w:type="dxa"/>
          </w:tcPr>
          <w:p w:rsidR="00241B68" w:rsidRDefault="00241B68" w:rsidP="000C4194">
            <w:r>
              <w:t>14:09-</w:t>
            </w:r>
            <w:r w:rsidR="000B3710">
              <w:t>14.28</w:t>
            </w:r>
          </w:p>
        </w:tc>
        <w:tc>
          <w:tcPr>
            <w:tcW w:w="2074" w:type="dxa"/>
          </w:tcPr>
          <w:p w:rsidR="00241B68" w:rsidRDefault="00241B68" w:rsidP="000C4194">
            <w:r>
              <w:t>11/05-2022</w:t>
            </w:r>
          </w:p>
        </w:tc>
        <w:tc>
          <w:tcPr>
            <w:tcW w:w="2074" w:type="dxa"/>
          </w:tcPr>
          <w:p w:rsidR="00241B68" w:rsidRDefault="00241B68" w:rsidP="000C4194">
            <w:r>
              <w:t>Start med at skrive logbog så man kan se hvordan jeg har fået det hele til gå og hvordan jeg har bruget dagen på</w:t>
            </w:r>
          </w:p>
        </w:tc>
      </w:tr>
      <w:tr w:rsidR="000B3710" w:rsidTr="000C4194">
        <w:tc>
          <w:tcPr>
            <w:tcW w:w="2074" w:type="dxa"/>
          </w:tcPr>
          <w:p w:rsidR="000B3710" w:rsidRDefault="000B3710" w:rsidP="000C4194"/>
        </w:tc>
        <w:tc>
          <w:tcPr>
            <w:tcW w:w="2074" w:type="dxa"/>
          </w:tcPr>
          <w:p w:rsidR="000B3710" w:rsidRDefault="000B3710" w:rsidP="000C4194">
            <w:r>
              <w:t>14.30-15:00</w:t>
            </w:r>
          </w:p>
        </w:tc>
        <w:tc>
          <w:tcPr>
            <w:tcW w:w="2074" w:type="dxa"/>
          </w:tcPr>
          <w:p w:rsidR="000B3710" w:rsidRDefault="000B3710" w:rsidP="000C4194">
            <w:r>
              <w:t>11/05-2022</w:t>
            </w:r>
          </w:p>
        </w:tc>
        <w:tc>
          <w:tcPr>
            <w:tcW w:w="2074" w:type="dxa"/>
          </w:tcPr>
          <w:p w:rsidR="00733489" w:rsidRDefault="000B3710" w:rsidP="000C4194">
            <w:r>
              <w:t>Gem ser lige om der skulle være nogen stave fejl og ser om der noget der kan blive bedre</w:t>
            </w:r>
          </w:p>
        </w:tc>
      </w:tr>
      <w:tr w:rsidR="00F34CDC" w:rsidTr="00733489">
        <w:tc>
          <w:tcPr>
            <w:tcW w:w="2074" w:type="dxa"/>
            <w:shd w:val="clear" w:color="auto" w:fill="D6ECFF" w:themeFill="background2"/>
          </w:tcPr>
          <w:p w:rsidR="00F34CDC" w:rsidRDefault="00F34CDC" w:rsidP="000C4194"/>
        </w:tc>
        <w:tc>
          <w:tcPr>
            <w:tcW w:w="2074" w:type="dxa"/>
            <w:shd w:val="clear" w:color="auto" w:fill="D6ECFF" w:themeFill="background2"/>
          </w:tcPr>
          <w:p w:rsidR="00F34CDC" w:rsidRDefault="00F34CDC" w:rsidP="000C4194"/>
        </w:tc>
        <w:tc>
          <w:tcPr>
            <w:tcW w:w="2074" w:type="dxa"/>
            <w:shd w:val="clear" w:color="auto" w:fill="D6ECFF" w:themeFill="background2"/>
          </w:tcPr>
          <w:p w:rsidR="00F34CDC" w:rsidRDefault="00F34CDC" w:rsidP="000C4194"/>
        </w:tc>
        <w:tc>
          <w:tcPr>
            <w:tcW w:w="2074" w:type="dxa"/>
            <w:shd w:val="clear" w:color="auto" w:fill="D6ECFF" w:themeFill="background2"/>
          </w:tcPr>
          <w:p w:rsidR="00F34CDC" w:rsidRDefault="00F34CDC" w:rsidP="000C4194"/>
        </w:tc>
      </w:tr>
      <w:tr w:rsidR="00733489" w:rsidTr="00733489">
        <w:tc>
          <w:tcPr>
            <w:tcW w:w="2074" w:type="dxa"/>
            <w:shd w:val="clear" w:color="auto" w:fill="D6ECFF" w:themeFill="background2"/>
          </w:tcPr>
          <w:p w:rsidR="00733489" w:rsidRDefault="00733489" w:rsidP="00733489">
            <w:r>
              <w:lastRenderedPageBreak/>
              <w:t>Læreret</w:t>
            </w:r>
          </w:p>
        </w:tc>
        <w:tc>
          <w:tcPr>
            <w:tcW w:w="2074" w:type="dxa"/>
            <w:shd w:val="clear" w:color="auto" w:fill="D6ECFF" w:themeFill="background2"/>
          </w:tcPr>
          <w:p w:rsidR="00733489" w:rsidRDefault="00733489" w:rsidP="00733489">
            <w:r>
              <w:t>Klokken</w:t>
            </w:r>
          </w:p>
        </w:tc>
        <w:tc>
          <w:tcPr>
            <w:tcW w:w="2074" w:type="dxa"/>
            <w:shd w:val="clear" w:color="auto" w:fill="D6ECFF" w:themeFill="background2"/>
          </w:tcPr>
          <w:p w:rsidR="00733489" w:rsidRDefault="00733489" w:rsidP="00733489">
            <w:r>
              <w:t>Dato</w:t>
            </w:r>
          </w:p>
        </w:tc>
        <w:tc>
          <w:tcPr>
            <w:tcW w:w="2074" w:type="dxa"/>
            <w:shd w:val="clear" w:color="auto" w:fill="D6ECFF" w:themeFill="background2"/>
          </w:tcPr>
          <w:p w:rsidR="00733489" w:rsidRDefault="00733489" w:rsidP="00733489">
            <w:r>
              <w:t>Opnået</w:t>
            </w:r>
          </w:p>
        </w:tc>
      </w:tr>
      <w:tr w:rsidR="00733489" w:rsidTr="00733489">
        <w:tc>
          <w:tcPr>
            <w:tcW w:w="2074" w:type="dxa"/>
            <w:shd w:val="clear" w:color="auto" w:fill="FFFFFF" w:themeFill="background1"/>
          </w:tcPr>
          <w:p w:rsidR="00733489" w:rsidRDefault="00733489" w:rsidP="00733489"/>
        </w:tc>
        <w:tc>
          <w:tcPr>
            <w:tcW w:w="2074" w:type="dxa"/>
            <w:shd w:val="clear" w:color="auto" w:fill="FFFFFF" w:themeFill="background1"/>
          </w:tcPr>
          <w:p w:rsidR="00733489" w:rsidRDefault="00733489" w:rsidP="00733489">
            <w:pPr>
              <w:jc w:val="center"/>
            </w:pPr>
            <w:r>
              <w:t>07:30-08:30</w:t>
            </w:r>
          </w:p>
        </w:tc>
        <w:tc>
          <w:tcPr>
            <w:tcW w:w="2074" w:type="dxa"/>
            <w:shd w:val="clear" w:color="auto" w:fill="FFFFFF" w:themeFill="background1"/>
          </w:tcPr>
          <w:p w:rsidR="00733489" w:rsidRDefault="00733489" w:rsidP="00733489">
            <w:r>
              <w:t>12/05-2022</w:t>
            </w:r>
          </w:p>
        </w:tc>
        <w:tc>
          <w:tcPr>
            <w:tcW w:w="2074" w:type="dxa"/>
            <w:shd w:val="clear" w:color="auto" w:fill="FFFFFF" w:themeFill="background1"/>
          </w:tcPr>
          <w:p w:rsidR="00733489" w:rsidRDefault="00733489" w:rsidP="00733489">
            <w:r>
              <w:t xml:space="preserve">Få kode på fodbold </w:t>
            </w:r>
            <w:r w:rsidR="001A4C01">
              <w:t>programmet</w:t>
            </w:r>
            <w:r>
              <w:t xml:space="preserve"> til </w:t>
            </w:r>
            <w:r w:rsidR="001A4C01">
              <w:t>opgave</w:t>
            </w:r>
            <w:r>
              <w:t xml:space="preserve"> og fået sat den ind så den ser bedre ud end den </w:t>
            </w:r>
            <w:r w:rsidR="001A4C01">
              <w:t>gjort</w:t>
            </w:r>
            <w:r>
              <w:t xml:space="preserve"> før</w:t>
            </w:r>
          </w:p>
        </w:tc>
      </w:tr>
      <w:tr w:rsidR="001A4C01" w:rsidTr="00733489">
        <w:tc>
          <w:tcPr>
            <w:tcW w:w="2074" w:type="dxa"/>
            <w:shd w:val="clear" w:color="auto" w:fill="FFFFFF" w:themeFill="background1"/>
          </w:tcPr>
          <w:p w:rsidR="001A4C01" w:rsidRDefault="001A4C01" w:rsidP="00733489"/>
        </w:tc>
        <w:tc>
          <w:tcPr>
            <w:tcW w:w="2074" w:type="dxa"/>
            <w:shd w:val="clear" w:color="auto" w:fill="FFFFFF" w:themeFill="background1"/>
          </w:tcPr>
          <w:p w:rsidR="001A4C01" w:rsidRDefault="001A4C01" w:rsidP="00733489">
            <w:pPr>
              <w:jc w:val="center"/>
            </w:pPr>
            <w:r>
              <w:t>08:30-09:0</w:t>
            </w:r>
          </w:p>
        </w:tc>
        <w:tc>
          <w:tcPr>
            <w:tcW w:w="2074" w:type="dxa"/>
            <w:shd w:val="clear" w:color="auto" w:fill="FFFFFF" w:themeFill="background1"/>
          </w:tcPr>
          <w:p w:rsidR="001A4C01" w:rsidRDefault="001A4C01" w:rsidP="00733489">
            <w:r>
              <w:t>12/05-2022</w:t>
            </w:r>
          </w:p>
        </w:tc>
        <w:tc>
          <w:tcPr>
            <w:tcW w:w="2074" w:type="dxa"/>
            <w:shd w:val="clear" w:color="auto" w:fill="FFFFFF" w:themeFill="background1"/>
          </w:tcPr>
          <w:p w:rsidR="001A4C01" w:rsidRDefault="001A4C01" w:rsidP="00733489">
            <w:r>
              <w:t xml:space="preserve">Fået opdateret min kode lidt dog er der lidt nogen problemer som jeg prøver at google for at finde ud hvordan jeg kan fix det </w:t>
            </w:r>
          </w:p>
        </w:tc>
      </w:tr>
      <w:tr w:rsidR="001A4C01" w:rsidTr="00733489">
        <w:tc>
          <w:tcPr>
            <w:tcW w:w="2074" w:type="dxa"/>
            <w:shd w:val="clear" w:color="auto" w:fill="FFFFFF" w:themeFill="background1"/>
          </w:tcPr>
          <w:p w:rsidR="001A4C01" w:rsidRDefault="001A4C01" w:rsidP="00733489"/>
        </w:tc>
        <w:tc>
          <w:tcPr>
            <w:tcW w:w="2074" w:type="dxa"/>
            <w:shd w:val="clear" w:color="auto" w:fill="FFFFFF" w:themeFill="background1"/>
          </w:tcPr>
          <w:p w:rsidR="001A4C01" w:rsidRDefault="001A4C01" w:rsidP="00733489">
            <w:pPr>
              <w:jc w:val="center"/>
            </w:pPr>
          </w:p>
        </w:tc>
        <w:tc>
          <w:tcPr>
            <w:tcW w:w="2074" w:type="dxa"/>
            <w:shd w:val="clear" w:color="auto" w:fill="FFFFFF" w:themeFill="background1"/>
          </w:tcPr>
          <w:p w:rsidR="001A4C01" w:rsidRDefault="001A4C01" w:rsidP="00733489"/>
        </w:tc>
        <w:tc>
          <w:tcPr>
            <w:tcW w:w="2074" w:type="dxa"/>
            <w:shd w:val="clear" w:color="auto" w:fill="FFFFFF" w:themeFill="background1"/>
          </w:tcPr>
          <w:p w:rsidR="001A4C01" w:rsidRDefault="001A4C01" w:rsidP="00733489"/>
        </w:tc>
      </w:tr>
    </w:tbl>
    <w:p w:rsidR="000C4194" w:rsidRPr="000C4194" w:rsidRDefault="000C4194" w:rsidP="000C4194"/>
    <w:sectPr w:rsidR="000C4194" w:rsidRPr="000C4194" w:rsidSect="0089714F">
      <w:footerReference w:type="default" r:id="rId9"/>
      <w:headerReference w:type="firs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2C7" w:rsidRDefault="001022C7" w:rsidP="00C6554A">
      <w:pPr>
        <w:spacing w:before="0" w:after="0" w:line="240" w:lineRule="auto"/>
      </w:pPr>
      <w:r>
        <w:separator/>
      </w:r>
    </w:p>
  </w:endnote>
  <w:endnote w:type="continuationSeparator" w:id="0">
    <w:p w:rsidR="001022C7" w:rsidRDefault="001022C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Sidefod"/>
    </w:pPr>
    <w:r>
      <w:rPr>
        <w:lang w:bidi="da-DK"/>
      </w:rPr>
      <w:t xml:space="preserve">Side </w:t>
    </w:r>
    <w:r>
      <w:rPr>
        <w:lang w:bidi="da-DK"/>
      </w:rPr>
      <w:fldChar w:fldCharType="begin"/>
    </w:r>
    <w:r>
      <w:rPr>
        <w:lang w:bidi="da-DK"/>
      </w:rPr>
      <w:instrText xml:space="preserve"> PAGE  \* Arabic  \* MERGEFORMAT </w:instrText>
    </w:r>
    <w:r>
      <w:rPr>
        <w:lang w:bidi="da-DK"/>
      </w:rPr>
      <w:fldChar w:fldCharType="separate"/>
    </w:r>
    <w:r w:rsidR="00BE21B2">
      <w:rPr>
        <w:noProof/>
        <w:lang w:bidi="da-DK"/>
      </w:rPr>
      <w:t>3</w:t>
    </w:r>
    <w:r>
      <w:rPr>
        <w:lang w:bidi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2C7" w:rsidRDefault="001022C7" w:rsidP="00C6554A">
      <w:pPr>
        <w:spacing w:before="0" w:after="0" w:line="240" w:lineRule="auto"/>
      </w:pPr>
      <w:r>
        <w:separator/>
      </w:r>
    </w:p>
  </w:footnote>
  <w:footnote w:type="continuationSeparator" w:id="0">
    <w:p w:rsidR="001022C7" w:rsidRDefault="001022C7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9F1" w:rsidRDefault="007549F1">
    <w:pPr>
      <w:pStyle w:val="Sidehoved"/>
    </w:pPr>
    <w:r>
      <w:t>René kaj lund Hansen</w:t>
    </w:r>
  </w:p>
  <w:p w:rsidR="007549F1" w:rsidRDefault="007549F1">
    <w:pPr>
      <w:pStyle w:val="Sidehoved"/>
    </w:pPr>
    <w:r>
      <w:t>Datatekniker Med Speciale I programing</w:t>
    </w:r>
  </w:p>
  <w:p w:rsidR="007549F1" w:rsidRDefault="007549F1">
    <w:pPr>
      <w:pStyle w:val="Sidehoved"/>
    </w:pPr>
    <w:r>
      <w:t>TEC Hvidovre</w:t>
    </w:r>
  </w:p>
  <w:p w:rsidR="007549F1" w:rsidRDefault="007549F1">
    <w:pPr>
      <w:pStyle w:val="Sidehoved"/>
    </w:pPr>
    <w:r>
      <w:t>11/05-2022</w:t>
    </w:r>
  </w:p>
  <w:p w:rsidR="007549F1" w:rsidRDefault="007549F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5D"/>
    <w:rsid w:val="000B3710"/>
    <w:rsid w:val="000C4194"/>
    <w:rsid w:val="001022C7"/>
    <w:rsid w:val="001A4C01"/>
    <w:rsid w:val="00241B68"/>
    <w:rsid w:val="002504D6"/>
    <w:rsid w:val="002554CD"/>
    <w:rsid w:val="00293B83"/>
    <w:rsid w:val="002B4294"/>
    <w:rsid w:val="002C385B"/>
    <w:rsid w:val="00333D0D"/>
    <w:rsid w:val="003A0BE2"/>
    <w:rsid w:val="004C049F"/>
    <w:rsid w:val="004C356A"/>
    <w:rsid w:val="005000E2"/>
    <w:rsid w:val="005E6529"/>
    <w:rsid w:val="006A3CE7"/>
    <w:rsid w:val="00733489"/>
    <w:rsid w:val="007549F1"/>
    <w:rsid w:val="00857CA6"/>
    <w:rsid w:val="0088526E"/>
    <w:rsid w:val="00894AD1"/>
    <w:rsid w:val="0089714F"/>
    <w:rsid w:val="008C3081"/>
    <w:rsid w:val="009F35C8"/>
    <w:rsid w:val="00A37845"/>
    <w:rsid w:val="00A85934"/>
    <w:rsid w:val="00B35E5D"/>
    <w:rsid w:val="00BE21B2"/>
    <w:rsid w:val="00C6554A"/>
    <w:rsid w:val="00D25D2C"/>
    <w:rsid w:val="00D325FF"/>
    <w:rsid w:val="00ED7C44"/>
    <w:rsid w:val="00F34CDC"/>
    <w:rsid w:val="00F92DC3"/>
    <w:rsid w:val="00FA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61B62F"/>
  <w15:chartTrackingRefBased/>
  <w15:docId w15:val="{68D55761-3C52-4CC1-9D80-289D8CC2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a-DK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Overskrift1">
    <w:name w:val="heading 1"/>
    <w:basedOn w:val="Normal"/>
    <w:next w:val="Normal"/>
    <w:link w:val="Overskrift1Tegn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35E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oplysninger">
    <w:name w:val="Kontaktoplysninger"/>
    <w:basedOn w:val="Normal"/>
    <w:uiPriority w:val="4"/>
    <w:qFormat/>
    <w:rsid w:val="00C6554A"/>
    <w:pPr>
      <w:spacing w:before="0" w:after="0"/>
      <w:jc w:val="center"/>
    </w:pPr>
  </w:style>
  <w:style w:type="paragraph" w:styleId="Opstilling-punkttegn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Normal"/>
    <w:link w:val="TitelTegn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Tegn">
    <w:name w:val="Titel Tegn"/>
    <w:basedOn w:val="Standardskrifttypeiafsnit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dertitel">
    <w:name w:val="Subtitle"/>
    <w:basedOn w:val="Normal"/>
    <w:link w:val="UndertitelTeg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dertitelTegn">
    <w:name w:val="Undertitel Tegn"/>
    <w:basedOn w:val="Standardskrifttypeiafsnit"/>
    <w:link w:val="U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idefod">
    <w:name w:val="footer"/>
    <w:basedOn w:val="Normal"/>
    <w:link w:val="SidefodTeg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idefodTegn">
    <w:name w:val="Sidefod Tegn"/>
    <w:basedOn w:val="Standardskrifttypeiafsnit"/>
    <w:link w:val="Sidefod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Sidehoved">
    <w:name w:val="header"/>
    <w:basedOn w:val="Normal"/>
    <w:link w:val="SidehovedTegn"/>
    <w:uiPriority w:val="99"/>
    <w:unhideWhenUsed/>
    <w:rsid w:val="00C6554A"/>
    <w:pPr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Opstilling-talellerbogst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C6554A"/>
    <w:rPr>
      <w:i/>
      <w:iCs/>
      <w:color w:val="007789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C6554A"/>
    <w:rPr>
      <w:szCs w:val="16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C6554A"/>
    <w:rPr>
      <w:szCs w:val="1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6554A"/>
    <w:rPr>
      <w:sz w:val="22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C6554A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6554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6554A"/>
    <w:rPr>
      <w:b/>
      <w:bCs/>
      <w:szCs w:val="20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C6554A"/>
    <w:rPr>
      <w:rFonts w:ascii="Segoe UI" w:hAnsi="Segoe UI" w:cs="Segoe UI"/>
      <w:szCs w:val="16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C6554A"/>
    <w:rPr>
      <w:szCs w:val="20"/>
    </w:rPr>
  </w:style>
  <w:style w:type="paragraph" w:styleId="Afsenderadress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6554A"/>
    <w:rPr>
      <w:szCs w:val="20"/>
    </w:rPr>
  </w:style>
  <w:style w:type="character" w:styleId="HTML-kode">
    <w:name w:val="HTML Code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astatur">
    <w:name w:val="HTML Keyboard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6554A"/>
    <w:rPr>
      <w:rFonts w:ascii="Consolas" w:hAnsi="Consolas"/>
      <w:szCs w:val="20"/>
    </w:rPr>
  </w:style>
  <w:style w:type="character" w:styleId="HTML-skrivemaskine">
    <w:name w:val="HTML Typewriter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rdskrifttypeiafsnit"/>
    <w:uiPriority w:val="99"/>
    <w:unhideWhenUsed/>
    <w:rsid w:val="00C6554A"/>
    <w:rPr>
      <w:color w:val="835D00" w:themeColor="accent3" w:themeShade="80"/>
      <w:u w:val="single"/>
    </w:rPr>
  </w:style>
  <w:style w:type="paragraph" w:styleId="Makrotekst">
    <w:name w:val="macro"/>
    <w:link w:val="MakrotekstTeg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C6554A"/>
    <w:rPr>
      <w:rFonts w:ascii="Consolas" w:hAnsi="Consolas"/>
      <w:szCs w:val="20"/>
    </w:rPr>
  </w:style>
  <w:style w:type="character" w:styleId="Pladsholdertekst">
    <w:name w:val="Placeholder Text"/>
    <w:basedOn w:val="Standardskrifttypeiafsnit"/>
    <w:uiPriority w:val="99"/>
    <w:semiHidden/>
    <w:rsid w:val="00C6554A"/>
    <w:rPr>
      <w:color w:val="595959" w:themeColor="text1" w:themeTint="A6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6554A"/>
    <w:rPr>
      <w:rFonts w:ascii="Consolas" w:hAnsi="Consolas"/>
      <w:szCs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Overskrift">
    <w:name w:val="TOC Heading"/>
    <w:basedOn w:val="Overskrift1"/>
    <w:next w:val="Normal"/>
    <w:uiPriority w:val="39"/>
    <w:unhideWhenUsed/>
    <w:qFormat/>
    <w:rsid w:val="00B35E5D"/>
    <w:pPr>
      <w:spacing w:before="240" w:after="0" w:line="259" w:lineRule="auto"/>
      <w:contextualSpacing w:val="0"/>
      <w:outlineLvl w:val="9"/>
    </w:pPr>
    <w:rPr>
      <w:szCs w:val="32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35E5D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35E5D"/>
    <w:pPr>
      <w:spacing w:after="1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B35E5D"/>
    <w:pPr>
      <w:spacing w:after="100"/>
      <w:ind w:left="440"/>
    </w:pPr>
  </w:style>
  <w:style w:type="table" w:styleId="Tabel-Gitter">
    <w:name w:val="Table Grid"/>
    <w:basedOn w:val="Tabel-Normal"/>
    <w:uiPriority w:val="39"/>
    <w:rsid w:val="000C419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han\AppData\Roaming\Microsoft\Skabeloner\Elevrapport%20med%20bille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6C408-44BD-4CB2-95C2-4C863C343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Elevrapport med billede</Template>
  <TotalTime>212</TotalTime>
  <Pages>5</Pages>
  <Words>672</Words>
  <Characters>4101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K. L. Hansen</dc:creator>
  <cp:keywords/>
  <dc:description/>
  <cp:lastModifiedBy>René K. L. Hansen</cp:lastModifiedBy>
  <cp:revision>5</cp:revision>
  <dcterms:created xsi:type="dcterms:W3CDTF">2022-05-11T12:13:00Z</dcterms:created>
  <dcterms:modified xsi:type="dcterms:W3CDTF">2022-05-12T08:54:00Z</dcterms:modified>
</cp:coreProperties>
</file>